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EF4F3" w14:textId="697B54CE" w:rsidR="00FC3D20" w:rsidRPr="00D909C1" w:rsidRDefault="00CE2E4D" w:rsidP="00977E51">
      <w:pPr>
        <w:pStyle w:val="Title"/>
        <w:pBdr>
          <w:left w:val="single" w:sz="48" w:space="17" w:color="000000" w:themeColor="text1"/>
        </w:pBdr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Pledgemaster </w:t>
      </w:r>
      <w:r w:rsidR="00977E51" w:rsidRPr="00D909C1">
        <w:rPr>
          <w:rFonts w:ascii="Times New Roman" w:hAnsi="Times New Roman" w:cs="Times New Roman"/>
          <w:color w:val="000000" w:themeColor="text1"/>
        </w:rPr>
        <w:t>Platform</w:t>
      </w:r>
    </w:p>
    <w:p w14:paraId="6477D2D6" w14:textId="77777777" w:rsidR="002F3777" w:rsidRPr="00D909C1" w:rsidRDefault="002F3777" w:rsidP="002F3777">
      <w:pPr>
        <w:ind w:left="0"/>
        <w:rPr>
          <w:rFonts w:ascii="Times New Roman" w:hAnsi="Times New Roman" w:cs="Times New Roman"/>
          <w:color w:val="000000" w:themeColor="text1"/>
        </w:rPr>
      </w:pPr>
    </w:p>
    <w:p w14:paraId="63E03D4C" w14:textId="77777777" w:rsidR="002F3777" w:rsidRPr="00D909C1" w:rsidRDefault="002F3777" w:rsidP="002F3777">
      <w:pPr>
        <w:ind w:left="0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Hello everyone,</w:t>
      </w:r>
    </w:p>
    <w:p w14:paraId="1B48133B" w14:textId="77777777" w:rsidR="00AE7C66" w:rsidRPr="00D909C1" w:rsidRDefault="00AE7C66" w:rsidP="00AE7C66">
      <w:pPr>
        <w:ind w:left="0"/>
        <w:rPr>
          <w:rFonts w:ascii="Times New Roman" w:hAnsi="Times New Roman" w:cs="Times New Roman"/>
          <w:color w:val="000000" w:themeColor="text1"/>
        </w:rPr>
      </w:pPr>
    </w:p>
    <w:p w14:paraId="2C9C797B" w14:textId="42B0E29F" w:rsidR="002F3777" w:rsidRPr="00D909C1" w:rsidRDefault="00D909C1" w:rsidP="00AE7C66">
      <w:pPr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My name is </w:t>
      </w:r>
      <w:proofErr w:type="spellStart"/>
      <w:r>
        <w:rPr>
          <w:rFonts w:ascii="Times New Roman" w:hAnsi="Times New Roman" w:cs="Times New Roman"/>
          <w:color w:val="000000" w:themeColor="text1"/>
        </w:rPr>
        <w:t>Qiao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r w:rsidR="00CE2E4D" w:rsidRPr="00D909C1">
        <w:rPr>
          <w:rFonts w:ascii="Times New Roman" w:hAnsi="Times New Roman" w:cs="Times New Roman"/>
          <w:color w:val="000000" w:themeColor="text1"/>
        </w:rPr>
        <w:t xml:space="preserve"> </w:t>
      </w:r>
      <w:r w:rsidR="002F3777" w:rsidRPr="00D909C1">
        <w:rPr>
          <w:rFonts w:ascii="Times New Roman" w:hAnsi="Times New Roman" w:cs="Times New Roman"/>
          <w:color w:val="000000" w:themeColor="text1"/>
        </w:rPr>
        <w:t xml:space="preserve">I first joined APO as </w:t>
      </w:r>
      <w:r w:rsidR="00DC0D01" w:rsidRPr="00D909C1">
        <w:rPr>
          <w:rFonts w:ascii="Times New Roman" w:hAnsi="Times New Roman" w:cs="Times New Roman"/>
          <w:color w:val="000000" w:themeColor="text1"/>
        </w:rPr>
        <w:t xml:space="preserve">a sophomore that still felt very much like a freshman. I didn’t make many friends during my freshman year and I wanted to </w:t>
      </w:r>
      <w:r w:rsidR="00CE723B" w:rsidRPr="00D909C1">
        <w:rPr>
          <w:rFonts w:ascii="Times New Roman" w:hAnsi="Times New Roman" w:cs="Times New Roman"/>
          <w:color w:val="000000" w:themeColor="text1"/>
        </w:rPr>
        <w:t xml:space="preserve">find a place at Cal where I could </w:t>
      </w:r>
      <w:r w:rsidR="00B24924" w:rsidRPr="00D909C1">
        <w:rPr>
          <w:rFonts w:ascii="Times New Roman" w:hAnsi="Times New Roman" w:cs="Times New Roman"/>
          <w:color w:val="000000" w:themeColor="text1"/>
        </w:rPr>
        <w:t>find a group of people that I clicked with</w:t>
      </w:r>
      <w:r w:rsidR="00CE723B" w:rsidRPr="00D909C1">
        <w:rPr>
          <w:rFonts w:ascii="Times New Roman" w:hAnsi="Times New Roman" w:cs="Times New Roman"/>
          <w:color w:val="000000" w:themeColor="text1"/>
        </w:rPr>
        <w:t>. One of the few friends that I did happen to make during my freshmen year (Hi Sta</w:t>
      </w:r>
      <w:r w:rsidR="00AE7C66" w:rsidRPr="00D909C1">
        <w:rPr>
          <w:rFonts w:ascii="Times New Roman" w:hAnsi="Times New Roman" w:cs="Times New Roman"/>
          <w:color w:val="000000" w:themeColor="text1"/>
        </w:rPr>
        <w:t>nley) encouraged me to rush APO.</w:t>
      </w:r>
      <w:r w:rsidR="00CE723B" w:rsidRPr="00D909C1">
        <w:rPr>
          <w:rFonts w:ascii="Times New Roman" w:hAnsi="Times New Roman" w:cs="Times New Roman"/>
          <w:color w:val="000000" w:themeColor="text1"/>
        </w:rPr>
        <w:t xml:space="preserve"> </w:t>
      </w:r>
      <w:r w:rsidR="00AE7C66" w:rsidRPr="00D909C1">
        <w:rPr>
          <w:rFonts w:ascii="Times New Roman" w:hAnsi="Times New Roman" w:cs="Times New Roman"/>
          <w:color w:val="000000" w:themeColor="text1"/>
        </w:rPr>
        <w:t>As</w:t>
      </w:r>
      <w:r w:rsidR="00CE723B" w:rsidRPr="00D909C1">
        <w:rPr>
          <w:rFonts w:ascii="Times New Roman" w:hAnsi="Times New Roman" w:cs="Times New Roman"/>
          <w:color w:val="000000" w:themeColor="text1"/>
        </w:rPr>
        <w:t xml:space="preserve"> cheesy and cliché as it may sound, it </w:t>
      </w:r>
      <w:r w:rsidR="00B24924" w:rsidRPr="00D909C1">
        <w:rPr>
          <w:rFonts w:ascii="Times New Roman" w:hAnsi="Times New Roman" w:cs="Times New Roman"/>
          <w:color w:val="000000" w:themeColor="text1"/>
        </w:rPr>
        <w:t>was</w:t>
      </w:r>
      <w:r w:rsidR="00CE723B" w:rsidRPr="00D909C1">
        <w:rPr>
          <w:rFonts w:ascii="Times New Roman" w:hAnsi="Times New Roman" w:cs="Times New Roman"/>
          <w:color w:val="000000" w:themeColor="text1"/>
        </w:rPr>
        <w:t xml:space="preserve"> </w:t>
      </w:r>
      <w:r w:rsidR="00B24924" w:rsidRPr="00D909C1">
        <w:rPr>
          <w:rFonts w:ascii="Times New Roman" w:hAnsi="Times New Roman" w:cs="Times New Roman"/>
          <w:color w:val="000000" w:themeColor="text1"/>
        </w:rPr>
        <w:t>one</w:t>
      </w:r>
      <w:r w:rsidR="00CE723B" w:rsidRPr="00D909C1">
        <w:rPr>
          <w:rFonts w:ascii="Times New Roman" w:hAnsi="Times New Roman" w:cs="Times New Roman"/>
          <w:color w:val="000000" w:themeColor="text1"/>
        </w:rPr>
        <w:t xml:space="preserve"> of the best decisions I’ve made at Cal. </w:t>
      </w:r>
    </w:p>
    <w:p w14:paraId="371676C8" w14:textId="77777777" w:rsidR="00AE7C66" w:rsidRPr="00D909C1" w:rsidRDefault="00AE7C66" w:rsidP="00AE7C66">
      <w:pPr>
        <w:ind w:left="0"/>
        <w:rPr>
          <w:rFonts w:ascii="Times New Roman" w:hAnsi="Times New Roman" w:cs="Times New Roman"/>
          <w:color w:val="000000" w:themeColor="text1"/>
        </w:rPr>
      </w:pPr>
    </w:p>
    <w:p w14:paraId="5D62DA8F" w14:textId="21CEE789" w:rsidR="00B07107" w:rsidRPr="00D909C1" w:rsidRDefault="00AE7C66" w:rsidP="00AE7C66">
      <w:pPr>
        <w:ind w:left="0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During my pledging semester, </w:t>
      </w:r>
      <w:r w:rsidR="00C91D4B" w:rsidRPr="00D909C1">
        <w:rPr>
          <w:rFonts w:ascii="Times New Roman" w:hAnsi="Times New Roman" w:cs="Times New Roman"/>
          <w:color w:val="000000" w:themeColor="text1"/>
        </w:rPr>
        <w:t xml:space="preserve">I was going through a </w:t>
      </w:r>
      <w:r w:rsidR="00B24924" w:rsidRPr="00D909C1">
        <w:rPr>
          <w:rFonts w:ascii="Times New Roman" w:hAnsi="Times New Roman" w:cs="Times New Roman"/>
          <w:color w:val="000000" w:themeColor="text1"/>
        </w:rPr>
        <w:t>rough</w:t>
      </w:r>
      <w:r w:rsidR="00C91D4B" w:rsidRPr="00D909C1">
        <w:rPr>
          <w:rFonts w:ascii="Times New Roman" w:hAnsi="Times New Roman" w:cs="Times New Roman"/>
          <w:color w:val="000000" w:themeColor="text1"/>
        </w:rPr>
        <w:t xml:space="preserve"> patch in my own life. Even though I was hoping to </w:t>
      </w:r>
      <w:r w:rsidR="00884C26" w:rsidRPr="00D909C1">
        <w:rPr>
          <w:rFonts w:ascii="Times New Roman" w:hAnsi="Times New Roman" w:cs="Times New Roman"/>
          <w:color w:val="000000" w:themeColor="text1"/>
        </w:rPr>
        <w:t>make</w:t>
      </w:r>
      <w:r w:rsidR="00C91D4B" w:rsidRPr="00D909C1">
        <w:rPr>
          <w:rFonts w:ascii="Times New Roman" w:hAnsi="Times New Roman" w:cs="Times New Roman"/>
          <w:color w:val="000000" w:themeColor="text1"/>
        </w:rPr>
        <w:t xml:space="preserve"> great friendships, I never </w:t>
      </w:r>
      <w:r w:rsidR="00E70FEB" w:rsidRPr="00D909C1">
        <w:rPr>
          <w:rFonts w:ascii="Times New Roman" w:hAnsi="Times New Roman" w:cs="Times New Roman"/>
          <w:color w:val="000000" w:themeColor="text1"/>
        </w:rPr>
        <w:t>expected</w:t>
      </w:r>
      <w:r w:rsidR="00C91D4B" w:rsidRPr="00D909C1">
        <w:rPr>
          <w:rFonts w:ascii="Times New Roman" w:hAnsi="Times New Roman" w:cs="Times New Roman"/>
          <w:color w:val="000000" w:themeColor="text1"/>
        </w:rPr>
        <w:t xml:space="preserve"> that I would find people that would </w:t>
      </w:r>
      <w:r w:rsidR="00E70FEB" w:rsidRPr="00D909C1">
        <w:rPr>
          <w:rFonts w:ascii="Times New Roman" w:hAnsi="Times New Roman" w:cs="Times New Roman"/>
          <w:color w:val="000000" w:themeColor="text1"/>
        </w:rPr>
        <w:t xml:space="preserve">be so important in my life. The kindness and care that some of my friends showed me made those hard times a little easier. APO has become an important part of my college experience. It has provided me with friends and work to keep me busy and moving forward. I enjoyed my experience in </w:t>
      </w:r>
      <w:proofErr w:type="spellStart"/>
      <w:r w:rsidR="00E70FEB" w:rsidRPr="00D909C1">
        <w:rPr>
          <w:rFonts w:ascii="Times New Roman" w:hAnsi="Times New Roman" w:cs="Times New Roman"/>
          <w:color w:val="000000" w:themeColor="text1"/>
        </w:rPr>
        <w:t>LComm</w:t>
      </w:r>
      <w:proofErr w:type="spellEnd"/>
      <w:r w:rsidR="00E70FEB" w:rsidRPr="00D909C1">
        <w:rPr>
          <w:rFonts w:ascii="Times New Roman" w:hAnsi="Times New Roman" w:cs="Times New Roman"/>
          <w:color w:val="000000" w:themeColor="text1"/>
        </w:rPr>
        <w:t xml:space="preserve"> as a trainee during my pledging semester. </w:t>
      </w:r>
      <w:r w:rsidR="00906279" w:rsidRPr="00D909C1">
        <w:rPr>
          <w:rFonts w:ascii="Times New Roman" w:hAnsi="Times New Roman" w:cs="Times New Roman"/>
          <w:color w:val="000000" w:themeColor="text1"/>
        </w:rPr>
        <w:t xml:space="preserve">My trainer’s </w:t>
      </w:r>
      <w:r w:rsidR="00393ACE" w:rsidRPr="00D909C1">
        <w:rPr>
          <w:rFonts w:ascii="Times New Roman" w:hAnsi="Times New Roman" w:cs="Times New Roman"/>
          <w:color w:val="000000" w:themeColor="text1"/>
        </w:rPr>
        <w:t xml:space="preserve">leadership style made me accountable and </w:t>
      </w:r>
      <w:r w:rsidR="005F3608" w:rsidRPr="00D909C1">
        <w:rPr>
          <w:rFonts w:ascii="Times New Roman" w:hAnsi="Times New Roman" w:cs="Times New Roman"/>
          <w:color w:val="000000" w:themeColor="text1"/>
        </w:rPr>
        <w:t>appreciative of</w:t>
      </w:r>
      <w:r w:rsidR="00393ACE" w:rsidRPr="00D909C1">
        <w:rPr>
          <w:rFonts w:ascii="Times New Roman" w:hAnsi="Times New Roman" w:cs="Times New Roman"/>
          <w:color w:val="000000" w:themeColor="text1"/>
        </w:rPr>
        <w:t xml:space="preserve"> the pledge program. </w:t>
      </w:r>
      <w:r w:rsidR="00EB572E" w:rsidRPr="00D909C1">
        <w:rPr>
          <w:rFonts w:ascii="Times New Roman" w:hAnsi="Times New Roman" w:cs="Times New Roman"/>
          <w:color w:val="000000" w:themeColor="text1"/>
        </w:rPr>
        <w:t xml:space="preserve">As </w:t>
      </w:r>
      <w:proofErr w:type="spellStart"/>
      <w:r w:rsidR="00EB572E" w:rsidRPr="00D909C1">
        <w:rPr>
          <w:rFonts w:ascii="Times New Roman" w:hAnsi="Times New Roman" w:cs="Times New Roman"/>
          <w:color w:val="000000" w:themeColor="text1"/>
        </w:rPr>
        <w:t>LComm</w:t>
      </w:r>
      <w:proofErr w:type="spellEnd"/>
      <w:r w:rsidR="00EB572E" w:rsidRPr="00D909C1">
        <w:rPr>
          <w:rFonts w:ascii="Times New Roman" w:hAnsi="Times New Roman" w:cs="Times New Roman"/>
          <w:color w:val="000000" w:themeColor="text1"/>
        </w:rPr>
        <w:t xml:space="preserve"> trainer this semester, I hope I </w:t>
      </w:r>
      <w:proofErr w:type="gramStart"/>
      <w:r w:rsidR="00EB572E" w:rsidRPr="00D909C1">
        <w:rPr>
          <w:rFonts w:ascii="Times New Roman" w:hAnsi="Times New Roman" w:cs="Times New Roman"/>
          <w:color w:val="000000" w:themeColor="text1"/>
        </w:rPr>
        <w:t>was able to</w:t>
      </w:r>
      <w:proofErr w:type="gramEnd"/>
      <w:r w:rsidR="00EB572E" w:rsidRPr="00D909C1">
        <w:rPr>
          <w:rFonts w:ascii="Times New Roman" w:hAnsi="Times New Roman" w:cs="Times New Roman"/>
          <w:color w:val="000000" w:themeColor="text1"/>
        </w:rPr>
        <w:t xml:space="preserve"> </w:t>
      </w:r>
      <w:r w:rsidR="00146697" w:rsidRPr="00D909C1">
        <w:rPr>
          <w:rFonts w:ascii="Times New Roman" w:hAnsi="Times New Roman" w:cs="Times New Roman"/>
          <w:color w:val="000000" w:themeColor="text1"/>
        </w:rPr>
        <w:t xml:space="preserve">replicate this respect for the pledge program in my trainees. </w:t>
      </w:r>
      <w:r w:rsidR="007E7F32" w:rsidRPr="00D909C1">
        <w:rPr>
          <w:rFonts w:ascii="Times New Roman" w:hAnsi="Times New Roman" w:cs="Times New Roman"/>
          <w:color w:val="000000" w:themeColor="text1"/>
        </w:rPr>
        <w:t xml:space="preserve">Being on </w:t>
      </w:r>
      <w:proofErr w:type="spellStart"/>
      <w:r w:rsidR="007E7F32" w:rsidRPr="00D909C1">
        <w:rPr>
          <w:rFonts w:ascii="Times New Roman" w:hAnsi="Times New Roman" w:cs="Times New Roman"/>
          <w:color w:val="000000" w:themeColor="text1"/>
        </w:rPr>
        <w:t>PComm</w:t>
      </w:r>
      <w:proofErr w:type="spellEnd"/>
      <w:r w:rsidR="007E7F32" w:rsidRPr="00D909C1">
        <w:rPr>
          <w:rFonts w:ascii="Times New Roman" w:hAnsi="Times New Roman" w:cs="Times New Roman"/>
          <w:color w:val="000000" w:themeColor="text1"/>
        </w:rPr>
        <w:t xml:space="preserve"> has been a great experience for me. The dynamic of </w:t>
      </w:r>
      <w:proofErr w:type="spellStart"/>
      <w:r w:rsidR="007E7F32" w:rsidRPr="00D909C1">
        <w:rPr>
          <w:rFonts w:ascii="Times New Roman" w:hAnsi="Times New Roman" w:cs="Times New Roman"/>
          <w:color w:val="000000" w:themeColor="text1"/>
        </w:rPr>
        <w:t>PComm</w:t>
      </w:r>
      <w:proofErr w:type="spellEnd"/>
      <w:r w:rsidR="007E7F32" w:rsidRPr="00D909C1">
        <w:rPr>
          <w:rFonts w:ascii="Times New Roman" w:hAnsi="Times New Roman" w:cs="Times New Roman"/>
          <w:color w:val="000000" w:themeColor="text1"/>
        </w:rPr>
        <w:t xml:space="preserve"> this semester allowed me to openly voice my opinions and hear others. Because I </w:t>
      </w:r>
      <w:proofErr w:type="gramStart"/>
      <w:r w:rsidR="007E7F32" w:rsidRPr="00D909C1">
        <w:rPr>
          <w:rFonts w:ascii="Times New Roman" w:hAnsi="Times New Roman" w:cs="Times New Roman"/>
          <w:color w:val="000000" w:themeColor="text1"/>
        </w:rPr>
        <w:t>was able to</w:t>
      </w:r>
      <w:proofErr w:type="gramEnd"/>
      <w:r w:rsidR="007E7F32" w:rsidRPr="00D909C1">
        <w:rPr>
          <w:rFonts w:ascii="Times New Roman" w:hAnsi="Times New Roman" w:cs="Times New Roman"/>
          <w:color w:val="000000" w:themeColor="text1"/>
        </w:rPr>
        <w:t xml:space="preserve"> express myself so openly, I got the opportunity to grow even more as a leader</w:t>
      </w:r>
      <w:r w:rsidR="0070735A" w:rsidRPr="00D909C1">
        <w:rPr>
          <w:rFonts w:ascii="Times New Roman" w:hAnsi="Times New Roman" w:cs="Times New Roman"/>
          <w:color w:val="000000" w:themeColor="text1"/>
        </w:rPr>
        <w:t>. M</w:t>
      </w:r>
      <w:r w:rsidR="00CC0CF0" w:rsidRPr="00D909C1">
        <w:rPr>
          <w:rFonts w:ascii="Times New Roman" w:hAnsi="Times New Roman" w:cs="Times New Roman"/>
          <w:color w:val="000000" w:themeColor="text1"/>
        </w:rPr>
        <w:t>y story of personal and leadership growth</w:t>
      </w:r>
      <w:r w:rsidR="0070735A" w:rsidRPr="00D909C1">
        <w:rPr>
          <w:rFonts w:ascii="Times New Roman" w:hAnsi="Times New Roman" w:cs="Times New Roman"/>
          <w:color w:val="000000" w:themeColor="text1"/>
        </w:rPr>
        <w:t xml:space="preserve"> doesn’t end</w:t>
      </w:r>
      <w:r w:rsidR="00CC0CF0" w:rsidRPr="00D909C1">
        <w:rPr>
          <w:rFonts w:ascii="Times New Roman" w:hAnsi="Times New Roman" w:cs="Times New Roman"/>
          <w:color w:val="000000" w:themeColor="text1"/>
        </w:rPr>
        <w:t xml:space="preserve"> here. </w:t>
      </w:r>
    </w:p>
    <w:p w14:paraId="1278DEC9" w14:textId="77777777" w:rsidR="0070735A" w:rsidRPr="00D909C1" w:rsidRDefault="0070735A" w:rsidP="00AE7C66">
      <w:pPr>
        <w:ind w:left="0"/>
        <w:rPr>
          <w:rFonts w:ascii="Times New Roman" w:hAnsi="Times New Roman" w:cs="Times New Roman"/>
          <w:color w:val="000000" w:themeColor="text1"/>
        </w:rPr>
      </w:pPr>
    </w:p>
    <w:p w14:paraId="178BAAE0" w14:textId="10A446AA" w:rsidR="00AE7C66" w:rsidRPr="00D909C1" w:rsidRDefault="0068387F" w:rsidP="00CE723B">
      <w:pPr>
        <w:ind w:left="0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Now I stand before you, running for your Spring 2018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Pledgemaster</w:t>
      </w:r>
      <w:proofErr w:type="spellEnd"/>
      <w:r w:rsidRPr="00D909C1">
        <w:rPr>
          <w:rFonts w:ascii="Times New Roman" w:hAnsi="Times New Roman" w:cs="Times New Roman"/>
          <w:color w:val="000000" w:themeColor="text1"/>
        </w:rPr>
        <w:t xml:space="preserve">. </w:t>
      </w:r>
      <w:r w:rsidR="00B24924" w:rsidRPr="00D909C1">
        <w:rPr>
          <w:rFonts w:ascii="Times New Roman" w:hAnsi="Times New Roman" w:cs="Times New Roman"/>
          <w:color w:val="000000" w:themeColor="text1"/>
        </w:rPr>
        <w:t xml:space="preserve">I believe that I still have a lot to contribute to APO. </w:t>
      </w:r>
      <w:r w:rsidRPr="00D909C1">
        <w:rPr>
          <w:rFonts w:ascii="Times New Roman" w:hAnsi="Times New Roman" w:cs="Times New Roman"/>
          <w:color w:val="000000" w:themeColor="text1"/>
        </w:rPr>
        <w:t xml:space="preserve">I want to provide pledges with the same opportunities I’ve had in APO and enable them to become </w:t>
      </w:r>
      <w:r w:rsidR="00B24924" w:rsidRPr="00D909C1">
        <w:rPr>
          <w:rFonts w:ascii="Times New Roman" w:hAnsi="Times New Roman" w:cs="Times New Roman"/>
          <w:color w:val="000000" w:themeColor="text1"/>
        </w:rPr>
        <w:t>dedicated actives in the future</w:t>
      </w:r>
      <w:r w:rsidR="00D74110" w:rsidRPr="00D909C1">
        <w:rPr>
          <w:rFonts w:ascii="Times New Roman" w:hAnsi="Times New Roman" w:cs="Times New Roman"/>
          <w:color w:val="000000" w:themeColor="text1"/>
        </w:rPr>
        <w:t xml:space="preserve">. </w:t>
      </w:r>
      <w:r w:rsidR="008D2E75" w:rsidRPr="00D909C1">
        <w:rPr>
          <w:rFonts w:ascii="Times New Roman" w:hAnsi="Times New Roman" w:cs="Times New Roman"/>
          <w:color w:val="000000" w:themeColor="text1"/>
        </w:rPr>
        <w:t xml:space="preserve">If I were to become </w:t>
      </w:r>
      <w:proofErr w:type="spellStart"/>
      <w:r w:rsidR="008D2E75" w:rsidRPr="00D909C1">
        <w:rPr>
          <w:rFonts w:ascii="Times New Roman" w:hAnsi="Times New Roman" w:cs="Times New Roman"/>
          <w:color w:val="000000" w:themeColor="text1"/>
        </w:rPr>
        <w:t>Pledgemaster</w:t>
      </w:r>
      <w:proofErr w:type="spellEnd"/>
      <w:r w:rsidR="008D2E75" w:rsidRPr="00D909C1">
        <w:rPr>
          <w:rFonts w:ascii="Times New Roman" w:hAnsi="Times New Roman" w:cs="Times New Roman"/>
          <w:color w:val="000000" w:themeColor="text1"/>
        </w:rPr>
        <w:t xml:space="preserve">, I </w:t>
      </w:r>
      <w:r w:rsidR="004A7BFB" w:rsidRPr="00D909C1">
        <w:rPr>
          <w:rFonts w:ascii="Times New Roman" w:hAnsi="Times New Roman" w:cs="Times New Roman"/>
          <w:color w:val="000000" w:themeColor="text1"/>
        </w:rPr>
        <w:t xml:space="preserve">would want to be approachable and known as a resource they can use. </w:t>
      </w:r>
      <w:r w:rsidR="00E144A5" w:rsidRPr="00D909C1">
        <w:rPr>
          <w:rFonts w:ascii="Times New Roman" w:hAnsi="Times New Roman" w:cs="Times New Roman"/>
          <w:color w:val="000000" w:themeColor="text1"/>
        </w:rPr>
        <w:t>I will be flexible and understanding. But at the same time, I want to instill respect and accountability in the pledge program</w:t>
      </w:r>
      <w:r w:rsidR="009F00C1">
        <w:rPr>
          <w:rFonts w:ascii="Times New Roman" w:hAnsi="Times New Roman" w:cs="Times New Roman"/>
          <w:color w:val="000000" w:themeColor="text1"/>
        </w:rPr>
        <w:t>.</w:t>
      </w:r>
      <w:r w:rsidR="008D2E75" w:rsidRPr="00D909C1">
        <w:rPr>
          <w:rFonts w:ascii="Times New Roman" w:hAnsi="Times New Roman" w:cs="Times New Roman"/>
          <w:color w:val="000000" w:themeColor="text1"/>
        </w:rPr>
        <w:t xml:space="preserve"> </w:t>
      </w:r>
      <w:r w:rsidR="00B24924" w:rsidRPr="00D909C1">
        <w:rPr>
          <w:rFonts w:ascii="Times New Roman" w:hAnsi="Times New Roman" w:cs="Times New Roman"/>
          <w:color w:val="000000" w:themeColor="text1"/>
        </w:rPr>
        <w:t>The</w:t>
      </w:r>
      <w:r w:rsidR="00E144A5" w:rsidRPr="00D909C1">
        <w:rPr>
          <w:rFonts w:ascii="Times New Roman" w:hAnsi="Times New Roman" w:cs="Times New Roman"/>
          <w:color w:val="000000" w:themeColor="text1"/>
        </w:rPr>
        <w:t xml:space="preserve"> following are my goals: </w:t>
      </w:r>
    </w:p>
    <w:p w14:paraId="09ED3A9B" w14:textId="77777777" w:rsidR="007F1403" w:rsidRPr="00D909C1" w:rsidRDefault="00977E51" w:rsidP="00977E5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PLEDGES/PLEDGE PROGRAM</w:t>
      </w:r>
    </w:p>
    <w:p w14:paraId="1A58F193" w14:textId="59F3D37F" w:rsidR="00501D9D" w:rsidRPr="00D909C1" w:rsidRDefault="00501D9D" w:rsidP="00501D9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Establish respect and accountability in</w:t>
      </w:r>
      <w:r w:rsidRPr="00D909C1">
        <w:rPr>
          <w:rFonts w:ascii="Times New Roman" w:hAnsi="Times New Roman" w:cs="Times New Roman"/>
          <w:color w:val="000000" w:themeColor="text1"/>
        </w:rPr>
        <w:t xml:space="preserve"> pledge class </w:t>
      </w:r>
    </w:p>
    <w:p w14:paraId="6CEDF465" w14:textId="77777777" w:rsidR="007F1403" w:rsidRPr="00D909C1" w:rsidRDefault="00977E5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Time efficient PRs with more </w:t>
      </w:r>
      <w:r w:rsidR="00374665" w:rsidRPr="00D909C1">
        <w:rPr>
          <w:rFonts w:ascii="Times New Roman" w:hAnsi="Times New Roman" w:cs="Times New Roman"/>
          <w:color w:val="000000" w:themeColor="text1"/>
        </w:rPr>
        <w:t xml:space="preserve">time for committee work </w:t>
      </w:r>
    </w:p>
    <w:p w14:paraId="7A059376" w14:textId="42F71E63" w:rsidR="00501D9D" w:rsidRPr="00D909C1" w:rsidRDefault="00501D9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Continue the use of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bCourses</w:t>
      </w:r>
      <w:proofErr w:type="spellEnd"/>
      <w:r w:rsidRPr="00D909C1">
        <w:rPr>
          <w:rFonts w:ascii="Times New Roman" w:hAnsi="Times New Roman" w:cs="Times New Roman"/>
          <w:color w:val="000000" w:themeColor="text1"/>
        </w:rPr>
        <w:t xml:space="preserve"> </w:t>
      </w:r>
    </w:p>
    <w:p w14:paraId="5CB1E775" w14:textId="5CAA3E6A" w:rsidR="00324F50" w:rsidRPr="00D909C1" w:rsidRDefault="0014669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Give</w:t>
      </w:r>
      <w:r w:rsidR="00C67EB7" w:rsidRPr="00D909C1">
        <w:rPr>
          <w:rFonts w:ascii="Times New Roman" w:hAnsi="Times New Roman" w:cs="Times New Roman"/>
          <w:color w:val="000000" w:themeColor="text1"/>
        </w:rPr>
        <w:t xml:space="preserve"> more leadership duties to pledge class Dynasty Reps </w:t>
      </w:r>
    </w:p>
    <w:p w14:paraId="3CFC5FE2" w14:textId="0593224C" w:rsidR="00C67EB7" w:rsidRPr="00D909C1" w:rsidRDefault="00C67EB7" w:rsidP="00C67EB7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>Act as liaison between MVP/Dynasty Reps and pledge class</w:t>
      </w:r>
    </w:p>
    <w:p w14:paraId="0056309A" w14:textId="6FBA35C6" w:rsidR="00C67EB7" w:rsidRDefault="00146697" w:rsidP="00C67EB7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lastRenderedPageBreak/>
        <w:t>Plan</w:t>
      </w:r>
      <w:r w:rsidR="00C67EB7" w:rsidRPr="00D909C1">
        <w:rPr>
          <w:rFonts w:ascii="Times New Roman" w:hAnsi="Times New Roman" w:cs="Times New Roman"/>
          <w:color w:val="707070" w:themeColor="text2"/>
        </w:rPr>
        <w:t xml:space="preserve"> pledge class dynasty events </w:t>
      </w:r>
    </w:p>
    <w:p w14:paraId="68F65FD9" w14:textId="2E042B27" w:rsidR="00A57BCE" w:rsidRPr="00D909C1" w:rsidRDefault="00A57BCE" w:rsidP="00A57BCE">
      <w:pPr>
        <w:pStyle w:val="Heading2"/>
      </w:pPr>
      <w:r>
        <w:t xml:space="preserve">Retain </w:t>
      </w:r>
      <w:proofErr w:type="spellStart"/>
      <w:r>
        <w:t>chummings</w:t>
      </w:r>
      <w:proofErr w:type="spellEnd"/>
      <w:r>
        <w:t xml:space="preserve"> and interviews </w:t>
      </w:r>
    </w:p>
    <w:p w14:paraId="1D559402" w14:textId="4BC9A6F4" w:rsidR="00501D9D" w:rsidRPr="00D909C1" w:rsidRDefault="00501D9D" w:rsidP="00501D9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Stricter chumming assignment evaluations for accountability </w:t>
      </w:r>
    </w:p>
    <w:p w14:paraId="0BB8CE29" w14:textId="320D6890" w:rsidR="00501D9D" w:rsidRPr="00D909C1" w:rsidRDefault="00501D9D" w:rsidP="00501D9D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 xml:space="preserve">Establish rules for photos to make sure that pledges are doing assignment </w:t>
      </w:r>
    </w:p>
    <w:p w14:paraId="00C21E34" w14:textId="28926F7B" w:rsidR="00501D9D" w:rsidRPr="00D909C1" w:rsidRDefault="00A12DF9" w:rsidP="00A12DF9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Create a timeline of goals that pledges can follow </w:t>
      </w:r>
    </w:p>
    <w:p w14:paraId="07C841D6" w14:textId="70F84EFB" w:rsidR="00A12DF9" w:rsidRPr="00D909C1" w:rsidRDefault="00A12DF9" w:rsidP="00A12DF9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>For every PR, there will be a goal that they should have met (fellowships, hours, etc</w:t>
      </w:r>
      <w:r w:rsidR="00A57BCE">
        <w:rPr>
          <w:rFonts w:ascii="Times New Roman" w:hAnsi="Times New Roman" w:cs="Times New Roman"/>
          <w:color w:val="707070" w:themeColor="text2"/>
        </w:rPr>
        <w:t>.</w:t>
      </w:r>
      <w:r w:rsidRPr="00D909C1">
        <w:rPr>
          <w:rFonts w:ascii="Times New Roman" w:hAnsi="Times New Roman" w:cs="Times New Roman"/>
          <w:color w:val="707070" w:themeColor="text2"/>
        </w:rPr>
        <w:t xml:space="preserve">) so that they can stay on track </w:t>
      </w:r>
    </w:p>
    <w:p w14:paraId="30096386" w14:textId="77777777" w:rsidR="00977E51" w:rsidRPr="00D909C1" w:rsidRDefault="00977E51" w:rsidP="00977E5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pcomm</w:t>
      </w:r>
    </w:p>
    <w:p w14:paraId="733BD45B" w14:textId="77777777" w:rsidR="00A87C42" w:rsidRPr="00D909C1" w:rsidRDefault="00DF3B34" w:rsidP="00A87C4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Keep a professional but also friendly boundary between pledges and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PComm</w:t>
      </w:r>
      <w:proofErr w:type="spellEnd"/>
    </w:p>
    <w:p w14:paraId="4C2CA86F" w14:textId="16496484" w:rsidR="006260B8" w:rsidRPr="00D909C1" w:rsidRDefault="006260B8" w:rsidP="00A87C4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Have clear and high expectations for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PComm</w:t>
      </w:r>
      <w:proofErr w:type="spellEnd"/>
      <w:r w:rsidRPr="00D909C1">
        <w:rPr>
          <w:rFonts w:ascii="Times New Roman" w:hAnsi="Times New Roman" w:cs="Times New Roman"/>
          <w:color w:val="000000" w:themeColor="text1"/>
        </w:rPr>
        <w:t xml:space="preserve"> in regards to their responsibilities and role in the pledge program </w:t>
      </w:r>
    </w:p>
    <w:p w14:paraId="594EAE9A" w14:textId="77777777" w:rsidR="00A87C42" w:rsidRPr="00D909C1" w:rsidRDefault="00A87C42" w:rsidP="00A87C4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Maintaining use of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bCourses</w:t>
      </w:r>
      <w:proofErr w:type="spellEnd"/>
    </w:p>
    <w:p w14:paraId="3A8D3A6A" w14:textId="77777777" w:rsidR="00A87C42" w:rsidRPr="00D909C1" w:rsidRDefault="00A87C42" w:rsidP="00A87C42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 xml:space="preserve">Trainers will be responsible for grading trainees’ work </w:t>
      </w:r>
      <w:bookmarkStart w:id="0" w:name="_GoBack"/>
      <w:bookmarkEnd w:id="0"/>
    </w:p>
    <w:p w14:paraId="059A421E" w14:textId="75598F0F" w:rsidR="00C67EB7" w:rsidRPr="00D909C1" w:rsidRDefault="00146697" w:rsidP="00C67EB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Improve communication between trainers and trainees</w:t>
      </w:r>
    </w:p>
    <w:p w14:paraId="787D2DF9" w14:textId="72E8A458" w:rsidR="00146697" w:rsidRPr="00D909C1" w:rsidRDefault="00146697" w:rsidP="00146697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 xml:space="preserve">Implement a rule where everyone </w:t>
      </w:r>
      <w:proofErr w:type="gramStart"/>
      <w:r w:rsidRPr="00D909C1">
        <w:rPr>
          <w:rFonts w:ascii="Times New Roman" w:hAnsi="Times New Roman" w:cs="Times New Roman"/>
          <w:color w:val="707070" w:themeColor="text2"/>
        </w:rPr>
        <w:t>has to</w:t>
      </w:r>
      <w:proofErr w:type="gramEnd"/>
      <w:r w:rsidRPr="00D909C1">
        <w:rPr>
          <w:rFonts w:ascii="Times New Roman" w:hAnsi="Times New Roman" w:cs="Times New Roman"/>
          <w:color w:val="707070" w:themeColor="text2"/>
        </w:rPr>
        <w:t xml:space="preserve"> indicate that they received the message/completed a task received from a trainer </w:t>
      </w:r>
    </w:p>
    <w:p w14:paraId="5706C0A2" w14:textId="6A968E3D" w:rsidR="00A87C42" w:rsidRPr="00D909C1" w:rsidRDefault="00A87C42" w:rsidP="00A87C42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Plan for everything in advance, allowing room for </w:t>
      </w:r>
      <w:r w:rsidR="006A5AD4" w:rsidRPr="00D909C1">
        <w:rPr>
          <w:rFonts w:ascii="Times New Roman" w:hAnsi="Times New Roman" w:cs="Times New Roman"/>
          <w:color w:val="000000" w:themeColor="text1"/>
        </w:rPr>
        <w:t>accommodations</w:t>
      </w:r>
    </w:p>
    <w:p w14:paraId="3918F5AC" w14:textId="6CCA758B" w:rsidR="00A87C42" w:rsidRPr="00D909C1" w:rsidRDefault="006A5AD4" w:rsidP="00A87C42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 xml:space="preserve">PR/Pledge event </w:t>
      </w:r>
      <w:r w:rsidR="00A87C42" w:rsidRPr="00D909C1">
        <w:rPr>
          <w:rFonts w:ascii="Times New Roman" w:hAnsi="Times New Roman" w:cs="Times New Roman"/>
          <w:color w:val="707070" w:themeColor="text2"/>
        </w:rPr>
        <w:t>make-ups</w:t>
      </w:r>
      <w:r w:rsidRPr="00D909C1">
        <w:rPr>
          <w:rFonts w:ascii="Times New Roman" w:hAnsi="Times New Roman" w:cs="Times New Roman"/>
          <w:color w:val="707070" w:themeColor="text2"/>
        </w:rPr>
        <w:t xml:space="preserve"> will be established beforehand </w:t>
      </w:r>
    </w:p>
    <w:p w14:paraId="16EC322A" w14:textId="3A9120A1" w:rsidR="003D3539" w:rsidRPr="00D909C1" w:rsidRDefault="006260B8" w:rsidP="003D3539">
      <w:pPr>
        <w:pStyle w:val="Heading2"/>
        <w:rPr>
          <w:rFonts w:ascii="Times New Roman" w:hAnsi="Times New Roman" w:cs="Times New Roman"/>
        </w:rPr>
      </w:pPr>
      <w:r w:rsidRPr="00D909C1">
        <w:rPr>
          <w:rFonts w:ascii="Times New Roman" w:hAnsi="Times New Roman" w:cs="Times New Roman"/>
        </w:rPr>
        <w:t xml:space="preserve">Unity and consistency amongst </w:t>
      </w:r>
      <w:proofErr w:type="spellStart"/>
      <w:r w:rsidRPr="00D909C1">
        <w:rPr>
          <w:rFonts w:ascii="Times New Roman" w:hAnsi="Times New Roman" w:cs="Times New Roman"/>
        </w:rPr>
        <w:t>PComm</w:t>
      </w:r>
      <w:proofErr w:type="spellEnd"/>
      <w:r w:rsidRPr="00D909C1">
        <w:rPr>
          <w:rFonts w:ascii="Times New Roman" w:hAnsi="Times New Roman" w:cs="Times New Roman"/>
        </w:rPr>
        <w:t xml:space="preserve"> when handling issues </w:t>
      </w:r>
    </w:p>
    <w:p w14:paraId="0D9593C4" w14:textId="77777777" w:rsidR="00A87C42" w:rsidRPr="00D909C1" w:rsidRDefault="00A87C42" w:rsidP="00DF3B3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Qualities I will be looking for in my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PComm</w:t>
      </w:r>
      <w:proofErr w:type="spellEnd"/>
    </w:p>
    <w:p w14:paraId="3E52763C" w14:textId="77777777" w:rsidR="00A87C42" w:rsidRPr="00D909C1" w:rsidRDefault="00A87C42" w:rsidP="00A87C42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 xml:space="preserve">Respectful to both actives and pledges </w:t>
      </w:r>
    </w:p>
    <w:p w14:paraId="7C8E9FD4" w14:textId="77777777" w:rsidR="00A87C42" w:rsidRPr="00D909C1" w:rsidRDefault="00A87C42" w:rsidP="00A87C42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 xml:space="preserve">Professional with both actives and pledges </w:t>
      </w:r>
    </w:p>
    <w:p w14:paraId="06968586" w14:textId="62F93F58" w:rsidR="00A87C42" w:rsidRPr="00D909C1" w:rsidRDefault="006260B8" w:rsidP="00A87C42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>Accountable, timely, understanding, and a team-player</w:t>
      </w:r>
    </w:p>
    <w:p w14:paraId="578D22BF" w14:textId="77777777" w:rsidR="00A87C42" w:rsidRPr="00D909C1" w:rsidRDefault="00A87C42" w:rsidP="00A87C42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>Someone who can/will invest their time into the pledge program and the pledges</w:t>
      </w:r>
    </w:p>
    <w:p w14:paraId="6F3CC748" w14:textId="58A1A465" w:rsidR="00A87C42" w:rsidRPr="00D909C1" w:rsidRDefault="006260B8" w:rsidP="000D3A44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>Approachable and flexible</w:t>
      </w:r>
    </w:p>
    <w:p w14:paraId="09B61357" w14:textId="77777777" w:rsidR="00DF3B34" w:rsidRPr="00D909C1" w:rsidRDefault="00977E51" w:rsidP="00DF3B34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excomm</w:t>
      </w:r>
    </w:p>
    <w:p w14:paraId="29109F96" w14:textId="6E2EF73D" w:rsidR="00DF3B34" w:rsidRPr="00D909C1" w:rsidRDefault="008D2FBB" w:rsidP="00DF3B3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Keep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Excomm</w:t>
      </w:r>
      <w:proofErr w:type="spellEnd"/>
      <w:r w:rsidRPr="00D909C1">
        <w:rPr>
          <w:rFonts w:ascii="Times New Roman" w:hAnsi="Times New Roman" w:cs="Times New Roman"/>
          <w:color w:val="000000" w:themeColor="text1"/>
        </w:rPr>
        <w:t xml:space="preserve"> up-to-date about progress of Pledge Program</w:t>
      </w:r>
    </w:p>
    <w:p w14:paraId="7EED3C4B" w14:textId="1ACFD1E1" w:rsidR="008D2FBB" w:rsidRPr="00D909C1" w:rsidRDefault="008D2FBB" w:rsidP="00DF3B3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Maintain respectful and professional environment between everyone </w:t>
      </w:r>
    </w:p>
    <w:p w14:paraId="7DC7130F" w14:textId="77777777" w:rsidR="00977E51" w:rsidRPr="00D909C1" w:rsidRDefault="00977E51" w:rsidP="00977E5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actives/bigs</w:t>
      </w:r>
    </w:p>
    <w:p w14:paraId="593310EC" w14:textId="209C95E3" w:rsidR="00977E51" w:rsidRPr="00D909C1" w:rsidRDefault="008D2FBB" w:rsidP="00977E5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Enable a</w:t>
      </w:r>
      <w:r w:rsidR="00977E51" w:rsidRPr="00D909C1">
        <w:rPr>
          <w:rFonts w:ascii="Times New Roman" w:hAnsi="Times New Roman" w:cs="Times New Roman"/>
          <w:color w:val="000000" w:themeColor="text1"/>
        </w:rPr>
        <w:t xml:space="preserve">ctives </w:t>
      </w:r>
      <w:r w:rsidRPr="00D909C1">
        <w:rPr>
          <w:rFonts w:ascii="Times New Roman" w:hAnsi="Times New Roman" w:cs="Times New Roman"/>
          <w:color w:val="000000" w:themeColor="text1"/>
        </w:rPr>
        <w:t>to participate</w:t>
      </w:r>
      <w:r w:rsidR="00977E51" w:rsidRPr="00D909C1">
        <w:rPr>
          <w:rFonts w:ascii="Times New Roman" w:hAnsi="Times New Roman" w:cs="Times New Roman"/>
          <w:color w:val="000000" w:themeColor="text1"/>
        </w:rPr>
        <w:t xml:space="preserve"> in Merit system </w:t>
      </w:r>
    </w:p>
    <w:p w14:paraId="322ED6C5" w14:textId="20051083" w:rsidR="008D2FBB" w:rsidRPr="00D909C1" w:rsidRDefault="008D2FBB" w:rsidP="008D2FBB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 xml:space="preserve">Through a form that allows nominations for merits </w:t>
      </w:r>
    </w:p>
    <w:p w14:paraId="171D0BEC" w14:textId="77777777" w:rsidR="00977E51" w:rsidRPr="00D909C1" w:rsidRDefault="00C84D1D" w:rsidP="00977E5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lastRenderedPageBreak/>
        <w:t xml:space="preserve">Keep pledge profiles updated so that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Bigs</w:t>
      </w:r>
      <w:proofErr w:type="spellEnd"/>
      <w:r w:rsidRPr="00D909C1">
        <w:rPr>
          <w:rFonts w:ascii="Times New Roman" w:hAnsi="Times New Roman" w:cs="Times New Roman"/>
          <w:color w:val="000000" w:themeColor="text1"/>
        </w:rPr>
        <w:t xml:space="preserve"> are aware of littles’ progress </w:t>
      </w:r>
    </w:p>
    <w:p w14:paraId="505F1C93" w14:textId="3524CEFB" w:rsidR="00703081" w:rsidRPr="00D909C1" w:rsidRDefault="008D2FBB" w:rsidP="00703081">
      <w:pPr>
        <w:pStyle w:val="Heading3"/>
        <w:rPr>
          <w:rFonts w:ascii="Times New Roman" w:hAnsi="Times New Roman" w:cs="Times New Roman"/>
          <w:color w:val="707070" w:themeColor="text2"/>
        </w:rPr>
      </w:pPr>
      <w:r w:rsidRPr="00D909C1">
        <w:rPr>
          <w:rFonts w:ascii="Times New Roman" w:hAnsi="Times New Roman" w:cs="Times New Roman"/>
          <w:color w:val="707070" w:themeColor="text2"/>
        </w:rPr>
        <w:t xml:space="preserve">Update after every PR </w:t>
      </w:r>
    </w:p>
    <w:p w14:paraId="16D64514" w14:textId="34CED4BE" w:rsidR="008D2FBB" w:rsidRPr="00D909C1" w:rsidRDefault="008D2FBB" w:rsidP="008D2FB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Create a mid-semester </w:t>
      </w:r>
      <w:proofErr w:type="spellStart"/>
      <w:r w:rsidRPr="00D909C1">
        <w:rPr>
          <w:rFonts w:ascii="Times New Roman" w:hAnsi="Times New Roman" w:cs="Times New Roman"/>
          <w:color w:val="000000" w:themeColor="text1"/>
        </w:rPr>
        <w:t>PComm</w:t>
      </w:r>
      <w:proofErr w:type="spellEnd"/>
      <w:r w:rsidRPr="00D909C1">
        <w:rPr>
          <w:rFonts w:ascii="Times New Roman" w:hAnsi="Times New Roman" w:cs="Times New Roman"/>
          <w:color w:val="000000" w:themeColor="text1"/>
        </w:rPr>
        <w:t xml:space="preserve"> and Pledge feedback form </w:t>
      </w:r>
    </w:p>
    <w:p w14:paraId="6BD803F3" w14:textId="77777777" w:rsidR="00977E51" w:rsidRPr="00D909C1" w:rsidRDefault="00977E51" w:rsidP="00A87C42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591C653B" w14:textId="77777777" w:rsidR="00A87C42" w:rsidRPr="00D909C1" w:rsidRDefault="000D7AF4" w:rsidP="000D7AF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 w:rsidRPr="00D909C1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QUALIFICATIONS</w:t>
      </w:r>
    </w:p>
    <w:p w14:paraId="31646E43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74E6D468" w14:textId="77777777" w:rsidR="00A87C42" w:rsidRPr="00D909C1" w:rsidRDefault="000D7AF4" w:rsidP="000D7AF4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909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FH SEMESTER</w:t>
      </w:r>
      <w:r w:rsidR="00A87C42" w:rsidRPr="00D909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(Fall 2016)</w:t>
      </w:r>
    </w:p>
    <w:p w14:paraId="566F9257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Little for Guys Money Tequila Shots (GMTs) (Small Family)</w:t>
      </w:r>
    </w:p>
    <w:p w14:paraId="114DF77D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Leadership Committee for FH Pledge Class</w:t>
      </w:r>
    </w:p>
    <w:p w14:paraId="771C2EC1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F3A92BC" w14:textId="77777777" w:rsidR="00A87C42" w:rsidRPr="00D909C1" w:rsidRDefault="000D7AF4" w:rsidP="000D7AF4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909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MMC SEMESTER (Spring 2017)</w:t>
      </w:r>
    </w:p>
    <w:p w14:paraId="551BEA12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Chairing: Stylus for Admin VP</w:t>
      </w:r>
    </w:p>
    <w:p w14:paraId="2AEFA216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Big for Give Me the Suck (GMTs) Small Family</w:t>
      </w:r>
    </w:p>
    <w:p w14:paraId="4629EEE6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1BEBD47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909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DP SEMESTER (Fall 2017)</w:t>
      </w:r>
    </w:p>
    <w:p w14:paraId="1D7030D3" w14:textId="77777777" w:rsidR="000D7AF4" w:rsidRPr="00D909C1" w:rsidRDefault="000D7AF4" w:rsidP="000D7AF4">
      <w:pPr>
        <w:jc w:val="center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Pledge Committee: Leadership Committee Trainer</w:t>
      </w:r>
    </w:p>
    <w:p w14:paraId="740DD4EF" w14:textId="77777777" w:rsidR="0036594A" w:rsidRPr="00D909C1" w:rsidRDefault="0036594A" w:rsidP="000D7AF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1AEBD33" w14:textId="77777777" w:rsidR="0036594A" w:rsidRPr="00D909C1" w:rsidRDefault="0036594A" w:rsidP="000D7AF4">
      <w:pPr>
        <w:jc w:val="center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 xml:space="preserve">Total: </w:t>
      </w:r>
      <w:r w:rsidR="007058FA" w:rsidRPr="00D909C1">
        <w:rPr>
          <w:rFonts w:ascii="Times New Roman" w:hAnsi="Times New Roman" w:cs="Times New Roman"/>
          <w:color w:val="000000" w:themeColor="text1"/>
        </w:rPr>
        <w:t>103.5 hours, 47 fellowships</w:t>
      </w:r>
    </w:p>
    <w:p w14:paraId="432D0C63" w14:textId="77777777" w:rsidR="00CE2E4D" w:rsidRPr="00D909C1" w:rsidRDefault="00CE2E4D" w:rsidP="000D7AF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2410177" w14:textId="77777777" w:rsidR="00CE2E4D" w:rsidRPr="00D909C1" w:rsidRDefault="00CE2E4D" w:rsidP="000D7AF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13AD1F5" w14:textId="1D0BF68F" w:rsidR="00CE2E4D" w:rsidRPr="00D909C1" w:rsidRDefault="00CE2E4D" w:rsidP="00CE2E4D">
      <w:pPr>
        <w:jc w:val="right"/>
        <w:rPr>
          <w:rFonts w:ascii="Times New Roman" w:hAnsi="Times New Roman" w:cs="Times New Roman"/>
          <w:color w:val="000000" w:themeColor="text1"/>
        </w:rPr>
      </w:pPr>
      <w:r w:rsidRPr="00D909C1">
        <w:rPr>
          <w:rFonts w:ascii="Times New Roman" w:hAnsi="Times New Roman" w:cs="Times New Roman"/>
          <w:color w:val="000000" w:themeColor="text1"/>
        </w:rPr>
        <w:t>Best,</w:t>
      </w:r>
    </w:p>
    <w:p w14:paraId="02E2015C" w14:textId="335AD2B5" w:rsidR="00CE2E4D" w:rsidRPr="00D909C1" w:rsidRDefault="00CE2E4D" w:rsidP="00CE2E4D">
      <w:pPr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D909C1">
        <w:rPr>
          <w:rFonts w:ascii="Times New Roman" w:hAnsi="Times New Roman" w:cs="Times New Roman"/>
          <w:color w:val="000000" w:themeColor="text1"/>
        </w:rPr>
        <w:t>Qiao</w:t>
      </w:r>
      <w:proofErr w:type="spellEnd"/>
      <w:r w:rsidRPr="00D909C1">
        <w:rPr>
          <w:rFonts w:ascii="Times New Roman" w:hAnsi="Times New Roman" w:cs="Times New Roman"/>
          <w:color w:val="000000" w:themeColor="text1"/>
        </w:rPr>
        <w:t xml:space="preserve"> Li </w:t>
      </w:r>
    </w:p>
    <w:p w14:paraId="379D286B" w14:textId="77777777" w:rsidR="00A87C42" w:rsidRPr="00D909C1" w:rsidRDefault="00A87C42" w:rsidP="000D7AF4">
      <w:pPr>
        <w:jc w:val="center"/>
        <w:rPr>
          <w:rFonts w:ascii="Times New Roman" w:hAnsi="Times New Roman" w:cs="Times New Roman"/>
        </w:rPr>
      </w:pPr>
    </w:p>
    <w:sectPr w:rsidR="00A87C42" w:rsidRPr="00D909C1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7C01D" w14:textId="77777777" w:rsidR="00E37244" w:rsidRDefault="00E37244">
      <w:pPr>
        <w:spacing w:after="0" w:line="240" w:lineRule="auto"/>
      </w:pPr>
      <w:r>
        <w:separator/>
      </w:r>
    </w:p>
    <w:p w14:paraId="6F21E0B0" w14:textId="77777777" w:rsidR="00E37244" w:rsidRDefault="00E37244"/>
  </w:endnote>
  <w:endnote w:type="continuationSeparator" w:id="0">
    <w:p w14:paraId="34231C34" w14:textId="77777777" w:rsidR="00E37244" w:rsidRDefault="00E37244">
      <w:pPr>
        <w:spacing w:after="0" w:line="240" w:lineRule="auto"/>
      </w:pPr>
      <w:r>
        <w:continuationSeparator/>
      </w:r>
    </w:p>
    <w:p w14:paraId="41FDC75E" w14:textId="77777777" w:rsidR="00E37244" w:rsidRDefault="00E372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ECDB" w14:textId="77777777" w:rsidR="007F1403" w:rsidRDefault="00E3724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6434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F502D" w14:textId="77777777" w:rsidR="00E37244" w:rsidRDefault="00E37244">
      <w:pPr>
        <w:spacing w:after="0" w:line="240" w:lineRule="auto"/>
      </w:pPr>
      <w:r>
        <w:separator/>
      </w:r>
    </w:p>
    <w:p w14:paraId="4213BBF8" w14:textId="77777777" w:rsidR="00E37244" w:rsidRDefault="00E37244"/>
  </w:footnote>
  <w:footnote w:type="continuationSeparator" w:id="0">
    <w:p w14:paraId="5EDF1D91" w14:textId="77777777" w:rsidR="00E37244" w:rsidRDefault="00E37244">
      <w:pPr>
        <w:spacing w:after="0" w:line="240" w:lineRule="auto"/>
      </w:pPr>
      <w:r>
        <w:continuationSeparator/>
      </w:r>
    </w:p>
    <w:p w14:paraId="307E23F6" w14:textId="77777777" w:rsidR="00E37244" w:rsidRDefault="00E3724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AEA2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51"/>
    <w:rsid w:val="000D3A44"/>
    <w:rsid w:val="000D7AF4"/>
    <w:rsid w:val="00146697"/>
    <w:rsid w:val="002F1FA9"/>
    <w:rsid w:val="002F3777"/>
    <w:rsid w:val="00324F50"/>
    <w:rsid w:val="0036594A"/>
    <w:rsid w:val="00374665"/>
    <w:rsid w:val="00393ACE"/>
    <w:rsid w:val="003D3539"/>
    <w:rsid w:val="004A7BFB"/>
    <w:rsid w:val="00501D9D"/>
    <w:rsid w:val="005F3608"/>
    <w:rsid w:val="006260B8"/>
    <w:rsid w:val="0064481D"/>
    <w:rsid w:val="0068387F"/>
    <w:rsid w:val="006A5AD4"/>
    <w:rsid w:val="00703081"/>
    <w:rsid w:val="007058FA"/>
    <w:rsid w:val="0070735A"/>
    <w:rsid w:val="007E7F32"/>
    <w:rsid w:val="007F1403"/>
    <w:rsid w:val="00884C26"/>
    <w:rsid w:val="008D2E75"/>
    <w:rsid w:val="008D2FBB"/>
    <w:rsid w:val="00906279"/>
    <w:rsid w:val="00964346"/>
    <w:rsid w:val="00977E51"/>
    <w:rsid w:val="009968E1"/>
    <w:rsid w:val="009F00C1"/>
    <w:rsid w:val="00A12DF9"/>
    <w:rsid w:val="00A57BCE"/>
    <w:rsid w:val="00A87C42"/>
    <w:rsid w:val="00AE7C66"/>
    <w:rsid w:val="00B07107"/>
    <w:rsid w:val="00B24924"/>
    <w:rsid w:val="00C67EB7"/>
    <w:rsid w:val="00C75A41"/>
    <w:rsid w:val="00C84D1D"/>
    <w:rsid w:val="00C91D4B"/>
    <w:rsid w:val="00CC0CF0"/>
    <w:rsid w:val="00CE2E4D"/>
    <w:rsid w:val="00CE723B"/>
    <w:rsid w:val="00D74110"/>
    <w:rsid w:val="00D909C1"/>
    <w:rsid w:val="00DC0D01"/>
    <w:rsid w:val="00DF3B34"/>
    <w:rsid w:val="00E144A5"/>
    <w:rsid w:val="00E37244"/>
    <w:rsid w:val="00E70FEB"/>
    <w:rsid w:val="00EB572E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CE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141</TotalTime>
  <Pages>3</Pages>
  <Words>649</Words>
  <Characters>3704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qli9715</dc:creator>
  <cp:keywords/>
  <dc:description/>
  <cp:lastModifiedBy>qli9715</cp:lastModifiedBy>
  <cp:revision>14</cp:revision>
  <dcterms:created xsi:type="dcterms:W3CDTF">2017-11-13T00:39:00Z</dcterms:created>
  <dcterms:modified xsi:type="dcterms:W3CDTF">2017-11-13T05:41:00Z</dcterms:modified>
</cp:coreProperties>
</file>